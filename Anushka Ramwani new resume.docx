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41587C" w14:paraId="248CA4B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504C9212" w14:textId="683E0DC8" w:rsidR="00545B7A" w:rsidRPr="0041587C" w:rsidRDefault="00DB0A1E" w:rsidP="00972E84">
            <w:pPr>
              <w:pStyle w:val="Title"/>
              <w:spacing w:after="0"/>
              <w:rPr>
                <w:sz w:val="36"/>
                <w:szCs w:val="36"/>
              </w:rPr>
            </w:pPr>
            <w:r w:rsidRPr="0041587C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Anushka Ramwani</w:t>
            </w:r>
          </w:p>
        </w:tc>
      </w:tr>
    </w:tbl>
    <w:p w14:paraId="29852CB5" w14:textId="2826DD53" w:rsidR="00286964" w:rsidRPr="0041587C" w:rsidRDefault="00544217" w:rsidP="00972E84">
      <w:pPr>
        <w:pStyle w:val="Contact"/>
        <w:spacing w:after="0"/>
        <w:rPr>
          <w:szCs w:val="20"/>
        </w:rPr>
      </w:pPr>
      <w:r w:rsidRPr="0041587C">
        <w:rPr>
          <w:szCs w:val="20"/>
        </w:rPr>
        <w:t>Stephenson East 1027</w:t>
      </w:r>
      <w:r w:rsidR="009D31CF" w:rsidRPr="0041587C">
        <w:rPr>
          <w:szCs w:val="20"/>
        </w:rPr>
        <w:t xml:space="preserve"> PO BOX 1700</w:t>
      </w:r>
      <w:r w:rsidR="004B417F" w:rsidRPr="0041587C">
        <w:rPr>
          <w:szCs w:val="20"/>
        </w:rPr>
        <w:t xml:space="preserve"> Pullman WA 99163</w:t>
      </w:r>
      <w:r w:rsidR="00D53BF8" w:rsidRPr="0041587C">
        <w:rPr>
          <w:szCs w:val="20"/>
        </w:rPr>
        <w:t xml:space="preserve"> </w:t>
      </w:r>
      <w:r w:rsidR="00141A4C" w:rsidRPr="0041587C">
        <w:rPr>
          <w:szCs w:val="20"/>
        </w:rPr>
        <w:t>|</w:t>
      </w:r>
    </w:p>
    <w:p w14:paraId="39C4E681" w14:textId="5911B7BE" w:rsidR="00F33A4D" w:rsidRPr="0041587C" w:rsidRDefault="00141A4C" w:rsidP="00972E84">
      <w:pPr>
        <w:pStyle w:val="Contact"/>
        <w:spacing w:after="0"/>
        <w:rPr>
          <w:rFonts w:ascii="Segoe UI" w:hAnsi="Segoe UI" w:cs="Segoe UI"/>
          <w:szCs w:val="20"/>
          <w:shd w:val="clear" w:color="auto" w:fill="FFFFFF"/>
        </w:rPr>
      </w:pPr>
      <w:r w:rsidRPr="0041587C">
        <w:rPr>
          <w:szCs w:val="20"/>
        </w:rPr>
        <w:t> </w:t>
      </w:r>
      <w:r w:rsidR="008556A1" w:rsidRPr="0041587C">
        <w:rPr>
          <w:szCs w:val="20"/>
        </w:rPr>
        <w:t>| (</w:t>
      </w:r>
      <w:r w:rsidR="00DB0A1E" w:rsidRPr="0041587C">
        <w:rPr>
          <w:szCs w:val="20"/>
        </w:rPr>
        <w:t>425)</w:t>
      </w:r>
      <w:r w:rsidR="00286964" w:rsidRPr="0041587C">
        <w:rPr>
          <w:szCs w:val="20"/>
        </w:rPr>
        <w:t xml:space="preserve"> </w:t>
      </w:r>
      <w:r w:rsidR="00DB0A1E" w:rsidRPr="0041587C">
        <w:rPr>
          <w:szCs w:val="20"/>
        </w:rPr>
        <w:t>737</w:t>
      </w:r>
      <w:r w:rsidR="00BF777A" w:rsidRPr="0041587C">
        <w:rPr>
          <w:szCs w:val="20"/>
        </w:rPr>
        <w:t>-</w:t>
      </w:r>
      <w:r w:rsidR="00DB0A1E" w:rsidRPr="0041587C">
        <w:rPr>
          <w:szCs w:val="20"/>
        </w:rPr>
        <w:t>7779</w:t>
      </w:r>
      <w:r w:rsidRPr="0041587C">
        <w:rPr>
          <w:szCs w:val="20"/>
        </w:rPr>
        <w:t> | </w:t>
      </w:r>
      <w:r w:rsidR="00DB0A1E" w:rsidRPr="0041587C">
        <w:rPr>
          <w:szCs w:val="20"/>
        </w:rPr>
        <w:t>ramwanianushka07@gmail.com</w:t>
      </w:r>
      <w:r w:rsidR="00FB3617" w:rsidRPr="0041587C">
        <w:rPr>
          <w:szCs w:val="20"/>
        </w:rPr>
        <w:t xml:space="preserve"> </w:t>
      </w:r>
      <w:r w:rsidR="005C4F47" w:rsidRPr="0041587C">
        <w:rPr>
          <w:szCs w:val="20"/>
        </w:rPr>
        <w:t xml:space="preserve">| </w:t>
      </w:r>
      <w:hyperlink r:id="rId11" w:history="1">
        <w:r w:rsidR="00F24F52" w:rsidRPr="0041587C">
          <w:rPr>
            <w:rStyle w:val="Hyperlink"/>
            <w:rFonts w:ascii="Segoe UI" w:hAnsi="Segoe UI" w:cs="Segoe UI"/>
            <w:szCs w:val="20"/>
            <w:bdr w:val="none" w:sz="0" w:space="0" w:color="auto" w:frame="1"/>
            <w:shd w:val="clear" w:color="auto" w:fill="FFFFFF"/>
          </w:rPr>
          <w:t>http://www.linkedin.com/in/anushka-ramwani</w:t>
        </w:r>
      </w:hyperlink>
    </w:p>
    <w:p w14:paraId="31243D27" w14:textId="77777777" w:rsidR="006270A9" w:rsidRPr="0041587C" w:rsidRDefault="00000000" w:rsidP="00972E84">
      <w:pPr>
        <w:pStyle w:val="Heading1"/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1120651077"/>
          <w:placeholder>
            <w:docPart w:val="578E0A32F4834286AA09168221AB0D91"/>
          </w:placeholder>
          <w:temporary/>
          <w:showingPlcHdr/>
          <w15:appearance w15:val="hidden"/>
        </w:sdtPr>
        <w:sdtContent>
          <w:r w:rsidR="00FB3617" w:rsidRPr="0041587C">
            <w:rPr>
              <w:b w:val="0"/>
              <w:color w:val="000000" w:themeColor="text1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Profile</w:t>
          </w:r>
        </w:sdtContent>
      </w:sdt>
    </w:p>
    <w:p w14:paraId="564ACA39" w14:textId="45D2D7E8" w:rsidR="006270A9" w:rsidRPr="0041587C" w:rsidRDefault="00DB0A1E" w:rsidP="00972E84">
      <w:p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 xml:space="preserve">Detailed oriented </w:t>
      </w:r>
      <w:r w:rsidR="0026181E" w:rsidRPr="0041587C">
        <w:rPr>
          <w:sz w:val="20"/>
          <w:szCs w:val="20"/>
        </w:rPr>
        <w:t>collaborator</w:t>
      </w:r>
      <w:r w:rsidRPr="0041587C">
        <w:rPr>
          <w:sz w:val="20"/>
          <w:szCs w:val="20"/>
        </w:rPr>
        <w:t xml:space="preserve">. Ability to </w:t>
      </w:r>
      <w:r w:rsidR="0026181E" w:rsidRPr="0041587C">
        <w:rPr>
          <w:sz w:val="20"/>
          <w:szCs w:val="20"/>
        </w:rPr>
        <w:t>oversee</w:t>
      </w:r>
      <w:r w:rsidRPr="0041587C">
        <w:rPr>
          <w:sz w:val="20"/>
          <w:szCs w:val="20"/>
        </w:rPr>
        <w:t xml:space="preserve"> multiple projects simultaneously.</w:t>
      </w:r>
      <w:r w:rsidR="00FF3890" w:rsidRPr="0041587C">
        <w:rPr>
          <w:sz w:val="20"/>
          <w:szCs w:val="20"/>
        </w:rPr>
        <w:t xml:space="preserve"> </w:t>
      </w:r>
      <w:r w:rsidR="001D489B" w:rsidRPr="0041587C">
        <w:rPr>
          <w:sz w:val="20"/>
          <w:szCs w:val="20"/>
        </w:rPr>
        <w:t>Seeking a challenging role as a software developer.</w:t>
      </w:r>
    </w:p>
    <w:p w14:paraId="0E3CCA5F" w14:textId="7B7FB2AC" w:rsidR="0075155B" w:rsidRPr="0041587C" w:rsidRDefault="00DB0A1E" w:rsidP="00972E84">
      <w:pPr>
        <w:pStyle w:val="Heading1"/>
        <w:spacing w:after="0"/>
        <w:rPr>
          <w:szCs w:val="28"/>
        </w:rPr>
      </w:pPr>
      <w:r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4D2C53EF" w14:textId="3A218799" w:rsidR="0075155B" w:rsidRPr="0041587C" w:rsidRDefault="00DB0A1E" w:rsidP="00972E84">
      <w:pPr>
        <w:pStyle w:val="Heading2"/>
        <w:spacing w:after="0"/>
        <w:rPr>
          <w:sz w:val="18"/>
          <w:szCs w:val="18"/>
        </w:rPr>
      </w:pPr>
      <w:r w:rsidRPr="0041587C">
        <w:rPr>
          <w:sz w:val="18"/>
          <w:szCs w:val="18"/>
        </w:rPr>
        <w:t>Washington Stat</w:t>
      </w:r>
      <w:r w:rsidR="00EB5CA7" w:rsidRPr="0041587C">
        <w:rPr>
          <w:sz w:val="18"/>
          <w:szCs w:val="18"/>
        </w:rPr>
        <w:t>E</w:t>
      </w:r>
      <w:r w:rsidRPr="0041587C">
        <w:rPr>
          <w:sz w:val="18"/>
          <w:szCs w:val="18"/>
        </w:rPr>
        <w:t xml:space="preserve"> University</w:t>
      </w:r>
      <w:r w:rsidR="0075155B" w:rsidRPr="0041587C">
        <w:rPr>
          <w:sz w:val="18"/>
          <w:szCs w:val="18"/>
        </w:rPr>
        <w:t> | </w:t>
      </w:r>
      <w:r w:rsidRPr="0041587C">
        <w:rPr>
          <w:sz w:val="18"/>
          <w:szCs w:val="18"/>
        </w:rPr>
        <w:t>Computer science</w:t>
      </w:r>
      <w:r w:rsidR="0075155B" w:rsidRPr="0041587C">
        <w:rPr>
          <w:sz w:val="18"/>
          <w:szCs w:val="18"/>
        </w:rPr>
        <w:t> </w:t>
      </w:r>
      <w:r w:rsidR="00401254" w:rsidRPr="0041587C">
        <w:rPr>
          <w:sz w:val="18"/>
          <w:szCs w:val="18"/>
        </w:rPr>
        <w:tab/>
      </w:r>
      <w:r w:rsidR="00401254" w:rsidRPr="0041587C">
        <w:rPr>
          <w:sz w:val="18"/>
          <w:szCs w:val="18"/>
        </w:rPr>
        <w:tab/>
      </w:r>
      <w:r w:rsidR="00401254" w:rsidRPr="0041587C">
        <w:rPr>
          <w:sz w:val="18"/>
          <w:szCs w:val="18"/>
        </w:rPr>
        <w:tab/>
      </w:r>
      <w:r w:rsidR="0041587C">
        <w:rPr>
          <w:sz w:val="18"/>
          <w:szCs w:val="18"/>
        </w:rPr>
        <w:tab/>
      </w:r>
      <w:r w:rsidR="007418D4">
        <w:rPr>
          <w:sz w:val="18"/>
          <w:szCs w:val="18"/>
        </w:rPr>
        <w:tab/>
      </w:r>
      <w:r w:rsidRPr="0041587C">
        <w:rPr>
          <w:sz w:val="18"/>
          <w:szCs w:val="18"/>
        </w:rPr>
        <w:t>August 2023-Present</w:t>
      </w:r>
    </w:p>
    <w:p w14:paraId="09869E83" w14:textId="76DED285" w:rsidR="00670E0B" w:rsidRPr="00BB6397" w:rsidRDefault="00076377" w:rsidP="00BB6397">
      <w:pPr>
        <w:pStyle w:val="ListParagraph"/>
        <w:numPr>
          <w:ilvl w:val="0"/>
          <w:numId w:val="56"/>
        </w:numPr>
        <w:rPr>
          <w:sz w:val="20"/>
          <w:szCs w:val="20"/>
        </w:rPr>
      </w:pPr>
      <w:r w:rsidRPr="00BB6397">
        <w:rPr>
          <w:sz w:val="20"/>
          <w:szCs w:val="20"/>
        </w:rPr>
        <w:t>Relevant Coursework- C</w:t>
      </w:r>
      <w:r w:rsidR="00DD6ACB" w:rsidRPr="00BB6397">
        <w:rPr>
          <w:sz w:val="20"/>
          <w:szCs w:val="20"/>
        </w:rPr>
        <w:t>omputer Science 101, Computer Science 111,</w:t>
      </w:r>
      <w:r w:rsidR="00E008DA" w:rsidRPr="00BB6397">
        <w:rPr>
          <w:sz w:val="20"/>
          <w:szCs w:val="20"/>
        </w:rPr>
        <w:t xml:space="preserve"> Math</w:t>
      </w:r>
      <w:r w:rsidR="00B0533C" w:rsidRPr="00BB6397">
        <w:rPr>
          <w:sz w:val="20"/>
          <w:szCs w:val="20"/>
        </w:rPr>
        <w:t xml:space="preserve"> 103</w:t>
      </w:r>
    </w:p>
    <w:p w14:paraId="061FD86F" w14:textId="7D96501B" w:rsidR="00401254" w:rsidRPr="0041587C" w:rsidRDefault="00DB0A1E" w:rsidP="00401254">
      <w:pPr>
        <w:pStyle w:val="Heading2"/>
        <w:spacing w:after="0"/>
        <w:rPr>
          <w:sz w:val="18"/>
          <w:szCs w:val="18"/>
        </w:rPr>
      </w:pPr>
      <w:r w:rsidRPr="0041587C">
        <w:rPr>
          <w:sz w:val="18"/>
          <w:szCs w:val="18"/>
        </w:rPr>
        <w:t>Ashoka Center For business and computer studies</w:t>
      </w:r>
      <w:r w:rsidR="0075155B" w:rsidRPr="0041587C">
        <w:rPr>
          <w:sz w:val="18"/>
          <w:szCs w:val="18"/>
        </w:rPr>
        <w:t> | </w:t>
      </w:r>
      <w:r w:rsidR="00A20D20" w:rsidRPr="0041587C">
        <w:rPr>
          <w:sz w:val="18"/>
          <w:szCs w:val="18"/>
        </w:rPr>
        <w:t>bachelor’s in computer application</w:t>
      </w:r>
      <w:r w:rsidR="0075155B" w:rsidRPr="0041587C">
        <w:rPr>
          <w:sz w:val="18"/>
          <w:szCs w:val="18"/>
        </w:rPr>
        <w:t> </w:t>
      </w:r>
      <w:r w:rsidR="00401254" w:rsidRPr="0041587C">
        <w:rPr>
          <w:sz w:val="18"/>
          <w:szCs w:val="18"/>
        </w:rPr>
        <w:tab/>
      </w:r>
      <w:r w:rsidR="00ED0B4E" w:rsidRPr="0041587C">
        <w:rPr>
          <w:sz w:val="18"/>
          <w:szCs w:val="18"/>
        </w:rPr>
        <w:t xml:space="preserve">    </w:t>
      </w:r>
      <w:r w:rsidR="00401254" w:rsidRPr="0041587C">
        <w:rPr>
          <w:sz w:val="18"/>
          <w:szCs w:val="18"/>
        </w:rPr>
        <w:tab/>
      </w:r>
      <w:r w:rsidR="00401254" w:rsidRPr="0041587C">
        <w:rPr>
          <w:sz w:val="18"/>
          <w:szCs w:val="18"/>
        </w:rPr>
        <w:tab/>
      </w:r>
      <w:r w:rsidR="00401254" w:rsidRPr="0041587C">
        <w:rPr>
          <w:sz w:val="18"/>
          <w:szCs w:val="18"/>
        </w:rPr>
        <w:tab/>
      </w:r>
      <w:r w:rsidR="00401254" w:rsidRPr="0041587C">
        <w:rPr>
          <w:sz w:val="18"/>
          <w:szCs w:val="18"/>
        </w:rPr>
        <w:tab/>
      </w:r>
      <w:r w:rsidR="00ED0B4E" w:rsidRPr="0041587C">
        <w:rPr>
          <w:sz w:val="18"/>
          <w:szCs w:val="18"/>
        </w:rPr>
        <w:tab/>
      </w:r>
      <w:r w:rsidR="00ED0B4E" w:rsidRPr="0041587C">
        <w:rPr>
          <w:sz w:val="18"/>
          <w:szCs w:val="18"/>
        </w:rPr>
        <w:tab/>
      </w:r>
      <w:r w:rsidR="00401254" w:rsidRPr="0041587C">
        <w:rPr>
          <w:sz w:val="18"/>
          <w:szCs w:val="18"/>
        </w:rPr>
        <w:tab/>
      </w:r>
      <w:r w:rsidR="00401254" w:rsidRPr="0041587C">
        <w:rPr>
          <w:sz w:val="18"/>
          <w:szCs w:val="18"/>
        </w:rPr>
        <w:tab/>
      </w:r>
      <w:r w:rsidR="0075155B" w:rsidRPr="0041587C">
        <w:rPr>
          <w:sz w:val="18"/>
          <w:szCs w:val="18"/>
        </w:rPr>
        <w:t> </w:t>
      </w:r>
      <w:r w:rsidR="00ED0B4E" w:rsidRPr="0041587C">
        <w:rPr>
          <w:sz w:val="18"/>
          <w:szCs w:val="18"/>
        </w:rPr>
        <w:tab/>
      </w:r>
      <w:r w:rsidR="00ED0B4E" w:rsidRPr="0041587C">
        <w:rPr>
          <w:sz w:val="18"/>
          <w:szCs w:val="18"/>
        </w:rPr>
        <w:tab/>
      </w:r>
      <w:r w:rsidR="0041587C">
        <w:rPr>
          <w:sz w:val="18"/>
          <w:szCs w:val="18"/>
        </w:rPr>
        <w:tab/>
      </w:r>
      <w:r w:rsidR="007418D4">
        <w:rPr>
          <w:sz w:val="18"/>
          <w:szCs w:val="18"/>
        </w:rPr>
        <w:tab/>
      </w:r>
      <w:r w:rsidR="006D548B">
        <w:rPr>
          <w:sz w:val="18"/>
          <w:szCs w:val="18"/>
        </w:rPr>
        <w:t xml:space="preserve">   </w:t>
      </w:r>
      <w:r w:rsidRPr="0041587C">
        <w:rPr>
          <w:sz w:val="18"/>
          <w:szCs w:val="18"/>
        </w:rPr>
        <w:t xml:space="preserve">july 2021 </w:t>
      </w:r>
      <w:r w:rsidR="00196D80" w:rsidRPr="0041587C">
        <w:rPr>
          <w:sz w:val="18"/>
          <w:szCs w:val="18"/>
        </w:rPr>
        <w:t>–</w:t>
      </w:r>
      <w:r w:rsidRPr="0041587C">
        <w:rPr>
          <w:sz w:val="18"/>
          <w:szCs w:val="18"/>
        </w:rPr>
        <w:t xml:space="preserve"> </w:t>
      </w:r>
      <w:r w:rsidR="00196D80" w:rsidRPr="0041587C">
        <w:rPr>
          <w:sz w:val="18"/>
          <w:szCs w:val="18"/>
        </w:rPr>
        <w:t>July 2023</w:t>
      </w:r>
    </w:p>
    <w:p w14:paraId="0CF9739E" w14:textId="77777777" w:rsidR="0026181E" w:rsidRPr="0041587C" w:rsidRDefault="0026181E" w:rsidP="0026181E">
      <w:pPr>
        <w:pStyle w:val="ListBullet"/>
        <w:numPr>
          <w:ilvl w:val="0"/>
          <w:numId w:val="34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>GPA: 3.0 out of 4.0</w:t>
      </w:r>
    </w:p>
    <w:p w14:paraId="58D53547" w14:textId="54222ECB" w:rsidR="0026181E" w:rsidRPr="0041587C" w:rsidRDefault="0026181E" w:rsidP="0026181E">
      <w:pPr>
        <w:pStyle w:val="ListBullet"/>
        <w:numPr>
          <w:ilvl w:val="0"/>
          <w:numId w:val="34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 xml:space="preserve">Learned PHP, C, HTML, Java Script, </w:t>
      </w:r>
      <w:r w:rsidR="00917EA3" w:rsidRPr="0041587C">
        <w:rPr>
          <w:sz w:val="20"/>
          <w:szCs w:val="20"/>
        </w:rPr>
        <w:t>Data Structure.</w:t>
      </w:r>
    </w:p>
    <w:p w14:paraId="0B30C0FE" w14:textId="0669BAEB" w:rsidR="00AA0F74" w:rsidRPr="0041587C" w:rsidRDefault="0026181E" w:rsidP="0026181E">
      <w:pPr>
        <w:pStyle w:val="ListBullet"/>
        <w:numPr>
          <w:ilvl w:val="0"/>
          <w:numId w:val="34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 xml:space="preserve"> Successfully completed four semesters pursuing Bachelors in Computer Applications then got the opportunity to study in Washington State University</w:t>
      </w:r>
    </w:p>
    <w:p w14:paraId="5B8236BB" w14:textId="35E7812E" w:rsidR="001D489B" w:rsidRPr="0041587C" w:rsidRDefault="001D489B" w:rsidP="00972E84">
      <w:pPr>
        <w:pStyle w:val="Heading2"/>
        <w:spacing w:after="0"/>
        <w:rPr>
          <w:sz w:val="18"/>
          <w:szCs w:val="18"/>
        </w:rPr>
      </w:pPr>
      <w:r w:rsidRPr="0041587C">
        <w:rPr>
          <w:sz w:val="18"/>
          <w:szCs w:val="18"/>
        </w:rPr>
        <w:t>wisdom high international school and jr. college | commerce </w:t>
      </w:r>
      <w:r w:rsidR="00401254" w:rsidRPr="0041587C">
        <w:rPr>
          <w:sz w:val="18"/>
          <w:szCs w:val="18"/>
        </w:rPr>
        <w:tab/>
      </w:r>
      <w:r w:rsidR="0041587C">
        <w:rPr>
          <w:sz w:val="18"/>
          <w:szCs w:val="18"/>
        </w:rPr>
        <w:tab/>
      </w:r>
      <w:r w:rsidR="007418D4">
        <w:rPr>
          <w:sz w:val="18"/>
          <w:szCs w:val="18"/>
        </w:rPr>
        <w:tab/>
      </w:r>
      <w:r w:rsidRPr="0041587C">
        <w:rPr>
          <w:sz w:val="18"/>
          <w:szCs w:val="18"/>
        </w:rPr>
        <w:t>july 2019-march 2021</w:t>
      </w:r>
    </w:p>
    <w:p w14:paraId="6B80FE2C" w14:textId="1696D0BE" w:rsidR="001D5BC6" w:rsidRPr="0041587C" w:rsidRDefault="001D5BC6" w:rsidP="001D5BC6">
      <w:pPr>
        <w:pStyle w:val="ListBullet"/>
        <w:numPr>
          <w:ilvl w:val="0"/>
          <w:numId w:val="36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>GPA: 3.3 out of 4.0</w:t>
      </w:r>
    </w:p>
    <w:p w14:paraId="2B6A86A2" w14:textId="77777777" w:rsidR="00E76005" w:rsidRPr="0041587C" w:rsidRDefault="00E76005" w:rsidP="00972E84">
      <w:pPr>
        <w:pStyle w:val="Heading1"/>
        <w:spacing w:after="0"/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Certification</w:t>
      </w:r>
    </w:p>
    <w:p w14:paraId="54295A07" w14:textId="77777777" w:rsidR="001D5BC6" w:rsidRPr="0041587C" w:rsidRDefault="001D5BC6" w:rsidP="001D5BC6">
      <w:pPr>
        <w:pStyle w:val="ListBullet"/>
        <w:numPr>
          <w:ilvl w:val="0"/>
          <w:numId w:val="36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>Web Development</w:t>
      </w:r>
      <w:r w:rsidRPr="0041587C">
        <w:rPr>
          <w:sz w:val="20"/>
          <w:szCs w:val="20"/>
        </w:rPr>
        <w:tab/>
      </w:r>
    </w:p>
    <w:p w14:paraId="457A1B4B" w14:textId="776ECFD4" w:rsidR="001D5BC6" w:rsidRPr="0041587C" w:rsidRDefault="001D5BC6" w:rsidP="001D5BC6">
      <w:pPr>
        <w:pStyle w:val="ListBullet"/>
        <w:numPr>
          <w:ilvl w:val="0"/>
          <w:numId w:val="36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>Blockchain Technology &amp; its Applications.</w:t>
      </w:r>
    </w:p>
    <w:p w14:paraId="3B2EDF63" w14:textId="261F1200" w:rsidR="00445342" w:rsidRPr="0041587C" w:rsidRDefault="007136E9" w:rsidP="007136E9">
      <w:pPr>
        <w:pStyle w:val="Heading1"/>
        <w:spacing w:after="0"/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 Curriculum</w:t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E0D45" w:rsidRPr="0041587C">
        <w:rPr>
          <w:b w:val="0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1D1F6E" w14:textId="2BD3E912" w:rsidR="001D5BC6" w:rsidRPr="0041587C" w:rsidRDefault="001D5BC6" w:rsidP="001D5BC6">
      <w:pPr>
        <w:pStyle w:val="Heading1"/>
        <w:numPr>
          <w:ilvl w:val="0"/>
          <w:numId w:val="29"/>
        </w:numPr>
        <w:tabs>
          <w:tab w:val="num" w:pos="360"/>
        </w:tabs>
        <w:spacing w:after="0"/>
        <w:ind w:left="360"/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Vice President </w:t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418D4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D548B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41587C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 2022-Feb 2023</w:t>
      </w:r>
    </w:p>
    <w:p w14:paraId="3B4B7762" w14:textId="3ACFAC1E" w:rsidR="001D5BC6" w:rsidRPr="0041587C" w:rsidRDefault="001D5BC6" w:rsidP="00BB6397">
      <w:pPr>
        <w:pStyle w:val="ListParagraph"/>
        <w:numPr>
          <w:ilvl w:val="0"/>
          <w:numId w:val="58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>Organized and planned school events such as freshers party for the incoming students.</w:t>
      </w:r>
    </w:p>
    <w:p w14:paraId="592FBBD3" w14:textId="175514CE" w:rsidR="001D5BC6" w:rsidRPr="0041587C" w:rsidRDefault="001D5BC6" w:rsidP="001D5BC6">
      <w:pPr>
        <w:pStyle w:val="Heading1"/>
        <w:numPr>
          <w:ilvl w:val="0"/>
          <w:numId w:val="29"/>
        </w:numPr>
        <w:tabs>
          <w:tab w:val="num" w:pos="360"/>
        </w:tabs>
        <w:spacing w:after="0"/>
        <w:ind w:left="360"/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Debate </w:t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418D4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D548B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</w:t>
      </w:r>
      <w:r w:rsidRPr="0041587C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 2021</w:t>
      </w:r>
    </w:p>
    <w:p w14:paraId="17456399" w14:textId="20E210BF" w:rsidR="001D5BC6" w:rsidRPr="0041587C" w:rsidRDefault="001D5BC6" w:rsidP="00BB6397">
      <w:pPr>
        <w:pStyle w:val="ListParagraph"/>
        <w:numPr>
          <w:ilvl w:val="0"/>
          <w:numId w:val="57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>Participated and won team intra college debate competition.</w:t>
      </w:r>
    </w:p>
    <w:p w14:paraId="0500A940" w14:textId="2306E121" w:rsidR="001D5BC6" w:rsidRPr="0041587C" w:rsidRDefault="001D5BC6" w:rsidP="001D5BC6">
      <w:pPr>
        <w:pStyle w:val="Heading1"/>
        <w:numPr>
          <w:ilvl w:val="0"/>
          <w:numId w:val="29"/>
        </w:numPr>
        <w:tabs>
          <w:tab w:val="num" w:pos="360"/>
        </w:tabs>
        <w:spacing w:after="0"/>
        <w:ind w:left="360"/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Anchoring </w:t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3AD4" w:rsidRPr="0041587C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D548B">
        <w:rPr>
          <w:b w:val="0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</w:t>
      </w:r>
      <w:r w:rsidRPr="0041587C">
        <w:rPr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Sept 2019</w:t>
      </w:r>
    </w:p>
    <w:p w14:paraId="11BBD106" w14:textId="17AD253E" w:rsidR="002E186B" w:rsidRPr="0041587C" w:rsidRDefault="00F27092" w:rsidP="00BB6397">
      <w:pPr>
        <w:pStyle w:val="ListParagraph"/>
        <w:numPr>
          <w:ilvl w:val="0"/>
          <w:numId w:val="57"/>
        </w:numPr>
        <w:rPr>
          <w:sz w:val="20"/>
          <w:szCs w:val="20"/>
        </w:rPr>
      </w:pPr>
      <w:r w:rsidRPr="0041587C">
        <w:rPr>
          <w:sz w:val="20"/>
          <w:szCs w:val="20"/>
        </w:rPr>
        <w:t xml:space="preserve">Scripted the </w:t>
      </w:r>
      <w:r w:rsidR="002D6A24" w:rsidRPr="0041587C">
        <w:rPr>
          <w:sz w:val="20"/>
          <w:szCs w:val="20"/>
        </w:rPr>
        <w:t>presentation</w:t>
      </w:r>
      <w:r w:rsidR="00926617" w:rsidRPr="0041587C">
        <w:rPr>
          <w:sz w:val="20"/>
          <w:szCs w:val="20"/>
        </w:rPr>
        <w:t xml:space="preserve"> to </w:t>
      </w:r>
      <w:r w:rsidR="002D6A24" w:rsidRPr="0041587C">
        <w:rPr>
          <w:sz w:val="20"/>
          <w:szCs w:val="20"/>
        </w:rPr>
        <w:t>the public.</w:t>
      </w:r>
    </w:p>
    <w:p w14:paraId="5E64CED2" w14:textId="5FC6CBC0" w:rsidR="006270A9" w:rsidRPr="0041587C" w:rsidRDefault="00000000" w:rsidP="00972E84">
      <w:pPr>
        <w:pStyle w:val="Heading1"/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alias w:val="Skills &amp; Abilities:"/>
          <w:tag w:val="Skills &amp; Abilities:"/>
          <w:id w:val="458624136"/>
          <w:placeholder>
            <w:docPart w:val="99F9F28A94904FF8AF2192AD37D8AA2F"/>
          </w:placeholder>
          <w:temporary/>
          <w:showingPlcHdr/>
          <w15:appearance w15:val="hidden"/>
        </w:sdtPr>
        <w:sdtContent>
          <w:r w:rsidR="009D5933" w:rsidRPr="0041587C">
            <w:rPr>
              <w:b w:val="0"/>
              <w:color w:val="000000" w:themeColor="text1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68"/>
        <w:gridCol w:w="4968"/>
      </w:tblGrid>
      <w:tr w:rsidR="001D5BC6" w:rsidRPr="0041587C" w14:paraId="2DE09E37" w14:textId="77777777" w:rsidTr="00BC6493">
        <w:tc>
          <w:tcPr>
            <w:tcW w:w="4963" w:type="dxa"/>
          </w:tcPr>
          <w:p w14:paraId="5EA359AC" w14:textId="2CE8DABF" w:rsidR="001D5BC6" w:rsidRPr="0041587C" w:rsidRDefault="001D5BC6" w:rsidP="001D5BC6">
            <w:pPr>
              <w:pStyle w:val="ListBullet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41587C">
              <w:rPr>
                <w:sz w:val="20"/>
                <w:szCs w:val="20"/>
              </w:rPr>
              <w:t>Ability to work in a team</w:t>
            </w:r>
          </w:p>
          <w:p w14:paraId="3BB4129F" w14:textId="74B70933" w:rsidR="001D5BC6" w:rsidRPr="0041587C" w:rsidRDefault="001D5BC6" w:rsidP="001D5BC6">
            <w:pPr>
              <w:pStyle w:val="ListBullet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41587C">
              <w:rPr>
                <w:sz w:val="20"/>
                <w:szCs w:val="20"/>
              </w:rPr>
              <w:t>Organizing Skills</w:t>
            </w:r>
          </w:p>
          <w:p w14:paraId="5A316B2D" w14:textId="0296F80F" w:rsidR="001D5BC6" w:rsidRPr="0041587C" w:rsidRDefault="001D5BC6" w:rsidP="001D5BC6">
            <w:pPr>
              <w:pStyle w:val="ListBullet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41587C">
              <w:rPr>
                <w:sz w:val="20"/>
                <w:szCs w:val="20"/>
              </w:rPr>
              <w:t>Active Listening</w:t>
            </w:r>
          </w:p>
        </w:tc>
        <w:tc>
          <w:tcPr>
            <w:tcW w:w="4963" w:type="dxa"/>
          </w:tcPr>
          <w:p w14:paraId="06D246D1" w14:textId="06B255EC" w:rsidR="001D5BC6" w:rsidRPr="0041587C" w:rsidRDefault="001D5BC6" w:rsidP="001D5BC6">
            <w:pPr>
              <w:pStyle w:val="ListBullet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41587C">
              <w:rPr>
                <w:sz w:val="20"/>
                <w:szCs w:val="20"/>
              </w:rPr>
              <w:t>Communication</w:t>
            </w:r>
          </w:p>
          <w:p w14:paraId="4BF373B3" w14:textId="1AB401B6" w:rsidR="001D5BC6" w:rsidRPr="0041587C" w:rsidRDefault="001D5BC6" w:rsidP="001D5BC6">
            <w:pPr>
              <w:pStyle w:val="ListBullet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41587C">
              <w:rPr>
                <w:sz w:val="20"/>
                <w:szCs w:val="20"/>
              </w:rPr>
              <w:t>Problem Solving</w:t>
            </w:r>
          </w:p>
          <w:p w14:paraId="1EBF59B1" w14:textId="38E3EAD0" w:rsidR="001D5BC6" w:rsidRPr="0041587C" w:rsidRDefault="001D5BC6" w:rsidP="001D5BC6">
            <w:pPr>
              <w:pStyle w:val="ListBullet"/>
              <w:numPr>
                <w:ilvl w:val="0"/>
                <w:numId w:val="44"/>
              </w:numPr>
              <w:spacing w:after="0"/>
              <w:rPr>
                <w:sz w:val="20"/>
                <w:szCs w:val="20"/>
              </w:rPr>
            </w:pPr>
            <w:r w:rsidRPr="0041587C">
              <w:rPr>
                <w:sz w:val="20"/>
                <w:szCs w:val="20"/>
              </w:rPr>
              <w:t>Time Management Skills</w:t>
            </w:r>
          </w:p>
        </w:tc>
      </w:tr>
    </w:tbl>
    <w:p w14:paraId="0E58286E" w14:textId="77777777" w:rsidR="006270A9" w:rsidRPr="0041587C" w:rsidRDefault="00000000" w:rsidP="00972E84">
      <w:pPr>
        <w:pStyle w:val="Heading1"/>
        <w:spacing w:after="0"/>
        <w:rPr>
          <w:sz w:val="20"/>
          <w:szCs w:val="20"/>
        </w:rPr>
      </w:pPr>
      <w:sdt>
        <w:sdtPr>
          <w:rPr>
            <w:sz w:val="20"/>
            <w:szCs w:val="20"/>
          </w:rPr>
          <w:id w:val="-1563174732"/>
          <w:placeholder>
            <w:docPart w:val="59390CD0F0F64760A66B2E7D0B658616"/>
          </w:placeholder>
          <w:temporary/>
          <w:showingPlcHdr/>
          <w15:appearance w15:val="hidden"/>
        </w:sdtPr>
        <w:sdtContent>
          <w:r w:rsidR="00FB3617" w:rsidRPr="00401254">
            <w:rPr>
              <w:b w:val="0"/>
              <w:color w:val="000000" w:themeColor="text1"/>
              <w:sz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Activities and Interests</w:t>
          </w:r>
        </w:sdtContent>
      </w:sdt>
    </w:p>
    <w:p w14:paraId="3A1D3A87" w14:textId="77777777" w:rsidR="00984178" w:rsidRPr="0041587C" w:rsidRDefault="00755FA8" w:rsidP="00984178">
      <w:pPr>
        <w:pStyle w:val="ListParagraph"/>
        <w:numPr>
          <w:ilvl w:val="0"/>
          <w:numId w:val="32"/>
        </w:numPr>
        <w:spacing w:after="0"/>
        <w:rPr>
          <w:sz w:val="20"/>
          <w:szCs w:val="20"/>
        </w:rPr>
      </w:pPr>
      <w:r w:rsidRPr="0041587C">
        <w:rPr>
          <w:sz w:val="20"/>
          <w:szCs w:val="20"/>
        </w:rPr>
        <w:t>Basketball</w:t>
      </w:r>
    </w:p>
    <w:p w14:paraId="6713C406" w14:textId="7F27EF88" w:rsidR="001B29CF" w:rsidRPr="0041587C" w:rsidRDefault="00755FA8" w:rsidP="00984178">
      <w:pPr>
        <w:pStyle w:val="ListParagraph"/>
        <w:numPr>
          <w:ilvl w:val="0"/>
          <w:numId w:val="32"/>
        </w:numPr>
        <w:spacing w:after="0"/>
        <w:rPr>
          <w:rFonts w:ascii="Segoe UI" w:hAnsi="Segoe UI" w:cs="Segoe UI"/>
          <w:color w:val="4A4A4A"/>
          <w:spacing w:val="2"/>
          <w:sz w:val="20"/>
          <w:szCs w:val="20"/>
        </w:rPr>
      </w:pPr>
      <w:r w:rsidRPr="0041587C">
        <w:rPr>
          <w:sz w:val="20"/>
          <w:szCs w:val="20"/>
        </w:rPr>
        <w:t>Coding and T</w:t>
      </w:r>
      <w:r w:rsidRPr="0041587C">
        <w:rPr>
          <w:rFonts w:ascii="Segoe UI" w:hAnsi="Segoe UI" w:cs="Segoe UI"/>
          <w:color w:val="4A4A4A"/>
          <w:spacing w:val="2"/>
          <w:sz w:val="20"/>
          <w:szCs w:val="20"/>
        </w:rPr>
        <w:t>roubleshooting Computers.</w:t>
      </w:r>
    </w:p>
    <w:sectPr w:rsidR="001B29CF" w:rsidRPr="0041587C" w:rsidSect="00EC3D9F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4243" w14:textId="77777777" w:rsidR="005B34BD" w:rsidRDefault="005B34BD">
      <w:pPr>
        <w:spacing w:after="0"/>
      </w:pPr>
      <w:r>
        <w:separator/>
      </w:r>
    </w:p>
  </w:endnote>
  <w:endnote w:type="continuationSeparator" w:id="0">
    <w:p w14:paraId="1513A2E9" w14:textId="77777777" w:rsidR="005B34BD" w:rsidRDefault="005B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EDC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B734" w14:textId="77777777" w:rsidR="005B34BD" w:rsidRDefault="005B34BD">
      <w:pPr>
        <w:spacing w:after="0"/>
      </w:pPr>
      <w:r>
        <w:separator/>
      </w:r>
    </w:p>
  </w:footnote>
  <w:footnote w:type="continuationSeparator" w:id="0">
    <w:p w14:paraId="4413825E" w14:textId="77777777" w:rsidR="005B34BD" w:rsidRDefault="005B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0E9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E01FFB"/>
    <w:multiLevelType w:val="hybridMultilevel"/>
    <w:tmpl w:val="D0EA4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744749"/>
    <w:multiLevelType w:val="hybridMultilevel"/>
    <w:tmpl w:val="FD0EBD0C"/>
    <w:lvl w:ilvl="0" w:tplc="7E6C950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6" w15:restartNumberingAfterBreak="0">
    <w:nsid w:val="173D278F"/>
    <w:multiLevelType w:val="hybridMultilevel"/>
    <w:tmpl w:val="5E2897A4"/>
    <w:lvl w:ilvl="0" w:tplc="7E6C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19C30AC5"/>
    <w:multiLevelType w:val="hybridMultilevel"/>
    <w:tmpl w:val="C3FE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E12A3"/>
    <w:multiLevelType w:val="hybridMultilevel"/>
    <w:tmpl w:val="7E0E3D2C"/>
    <w:lvl w:ilvl="0" w:tplc="6F129632">
      <w:start w:val="6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544EC9"/>
    <w:multiLevelType w:val="hybridMultilevel"/>
    <w:tmpl w:val="119254B2"/>
    <w:lvl w:ilvl="0" w:tplc="FE86F8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00C65EE"/>
    <w:multiLevelType w:val="hybridMultilevel"/>
    <w:tmpl w:val="5212EF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E0EB0"/>
    <w:multiLevelType w:val="hybridMultilevel"/>
    <w:tmpl w:val="3E46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714646"/>
    <w:multiLevelType w:val="hybridMultilevel"/>
    <w:tmpl w:val="B336A2E8"/>
    <w:lvl w:ilvl="0" w:tplc="443E7C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03575"/>
    <w:multiLevelType w:val="hybridMultilevel"/>
    <w:tmpl w:val="F060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B072F7"/>
    <w:multiLevelType w:val="hybridMultilevel"/>
    <w:tmpl w:val="66646508"/>
    <w:lvl w:ilvl="0" w:tplc="7E6C95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AC3EC7"/>
    <w:multiLevelType w:val="hybridMultilevel"/>
    <w:tmpl w:val="2730ABB0"/>
    <w:lvl w:ilvl="0" w:tplc="23A8252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FA6DED"/>
    <w:multiLevelType w:val="hybridMultilevel"/>
    <w:tmpl w:val="6688E26E"/>
    <w:lvl w:ilvl="0" w:tplc="F24E444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A21025"/>
    <w:multiLevelType w:val="hybridMultilevel"/>
    <w:tmpl w:val="32B0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6" w15:restartNumberingAfterBreak="0">
    <w:nsid w:val="5F742ECF"/>
    <w:multiLevelType w:val="hybridMultilevel"/>
    <w:tmpl w:val="D0F617A8"/>
    <w:lvl w:ilvl="0" w:tplc="7E6C95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FB79CE"/>
    <w:multiLevelType w:val="hybridMultilevel"/>
    <w:tmpl w:val="67BAC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176F07"/>
    <w:multiLevelType w:val="hybridMultilevel"/>
    <w:tmpl w:val="3D1C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0" w15:restartNumberingAfterBreak="0">
    <w:nsid w:val="71646CAD"/>
    <w:multiLevelType w:val="hybridMultilevel"/>
    <w:tmpl w:val="C45E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35B2C80"/>
    <w:multiLevelType w:val="hybridMultilevel"/>
    <w:tmpl w:val="80F01094"/>
    <w:lvl w:ilvl="0" w:tplc="39980AE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990644"/>
    <w:multiLevelType w:val="hybridMultilevel"/>
    <w:tmpl w:val="4192CDF4"/>
    <w:lvl w:ilvl="0" w:tplc="7E6C9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13EC3"/>
    <w:multiLevelType w:val="hybridMultilevel"/>
    <w:tmpl w:val="13EA7C82"/>
    <w:lvl w:ilvl="0" w:tplc="57ACF58C">
      <w:numFmt w:val="bullet"/>
      <w:lvlText w:val="-"/>
      <w:lvlJc w:val="left"/>
      <w:pPr>
        <w:ind w:left="14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5" w15:restartNumberingAfterBreak="0">
    <w:nsid w:val="7934126E"/>
    <w:multiLevelType w:val="hybridMultilevel"/>
    <w:tmpl w:val="97309D5A"/>
    <w:lvl w:ilvl="0" w:tplc="57ACF58C">
      <w:numFmt w:val="bullet"/>
      <w:lvlText w:val="-"/>
      <w:lvlJc w:val="left"/>
      <w:pPr>
        <w:ind w:left="14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6" w15:restartNumberingAfterBreak="0">
    <w:nsid w:val="796F70BA"/>
    <w:multiLevelType w:val="hybridMultilevel"/>
    <w:tmpl w:val="BA386AEC"/>
    <w:lvl w:ilvl="0" w:tplc="57ACF5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B0357"/>
    <w:multiLevelType w:val="hybridMultilevel"/>
    <w:tmpl w:val="7E560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0228298">
    <w:abstractNumId w:val="9"/>
  </w:num>
  <w:num w:numId="2" w16cid:durableId="1031494323">
    <w:abstractNumId w:val="9"/>
    <w:lvlOverride w:ilvl="0">
      <w:startOverride w:val="1"/>
    </w:lvlOverride>
  </w:num>
  <w:num w:numId="3" w16cid:durableId="1553692039">
    <w:abstractNumId w:val="9"/>
    <w:lvlOverride w:ilvl="0">
      <w:startOverride w:val="1"/>
    </w:lvlOverride>
  </w:num>
  <w:num w:numId="4" w16cid:durableId="1008630958">
    <w:abstractNumId w:val="9"/>
    <w:lvlOverride w:ilvl="0">
      <w:startOverride w:val="1"/>
    </w:lvlOverride>
  </w:num>
  <w:num w:numId="5" w16cid:durableId="564529792">
    <w:abstractNumId w:val="8"/>
  </w:num>
  <w:num w:numId="6" w16cid:durableId="1144932308">
    <w:abstractNumId w:val="7"/>
  </w:num>
  <w:num w:numId="7" w16cid:durableId="1753351698">
    <w:abstractNumId w:val="6"/>
  </w:num>
  <w:num w:numId="8" w16cid:durableId="991101485">
    <w:abstractNumId w:val="5"/>
  </w:num>
  <w:num w:numId="9" w16cid:durableId="129175947">
    <w:abstractNumId w:val="4"/>
  </w:num>
  <w:num w:numId="10" w16cid:durableId="1328241788">
    <w:abstractNumId w:val="3"/>
  </w:num>
  <w:num w:numId="11" w16cid:durableId="2092315543">
    <w:abstractNumId w:val="2"/>
  </w:num>
  <w:num w:numId="12" w16cid:durableId="753627296">
    <w:abstractNumId w:val="1"/>
  </w:num>
  <w:num w:numId="13" w16cid:durableId="1088967335">
    <w:abstractNumId w:val="0"/>
  </w:num>
  <w:num w:numId="14" w16cid:durableId="266470715">
    <w:abstractNumId w:val="21"/>
  </w:num>
  <w:num w:numId="15" w16cid:durableId="802894696">
    <w:abstractNumId w:val="32"/>
  </w:num>
  <w:num w:numId="16" w16cid:durableId="126628808">
    <w:abstractNumId w:val="13"/>
  </w:num>
  <w:num w:numId="17" w16cid:durableId="2021464280">
    <w:abstractNumId w:val="25"/>
  </w:num>
  <w:num w:numId="18" w16cid:durableId="548537516">
    <w:abstractNumId w:val="10"/>
  </w:num>
  <w:num w:numId="19" w16cid:durableId="2126384276">
    <w:abstractNumId w:val="41"/>
  </w:num>
  <w:num w:numId="20" w16cid:durableId="469173800">
    <w:abstractNumId w:val="33"/>
  </w:num>
  <w:num w:numId="21" w16cid:durableId="176503599">
    <w:abstractNumId w:val="11"/>
  </w:num>
  <w:num w:numId="22" w16cid:durableId="36974735">
    <w:abstractNumId w:val="23"/>
  </w:num>
  <w:num w:numId="23" w16cid:durableId="1873762253">
    <w:abstractNumId w:val="39"/>
  </w:num>
  <w:num w:numId="24" w16cid:durableId="1701784077">
    <w:abstractNumId w:val="12"/>
  </w:num>
  <w:num w:numId="25" w16cid:durableId="352656302">
    <w:abstractNumId w:val="17"/>
  </w:num>
  <w:num w:numId="26" w16cid:durableId="265159459">
    <w:abstractNumId w:val="35"/>
  </w:num>
  <w:num w:numId="27" w16cid:durableId="1288971354">
    <w:abstractNumId w:val="34"/>
  </w:num>
  <w:num w:numId="28" w16cid:durableId="1371804704">
    <w:abstractNumId w:val="27"/>
  </w:num>
  <w:num w:numId="29" w16cid:durableId="407267538">
    <w:abstractNumId w:val="15"/>
  </w:num>
  <w:num w:numId="30" w16cid:durableId="507985623">
    <w:abstractNumId w:val="43"/>
  </w:num>
  <w:num w:numId="31" w16cid:durableId="719862838">
    <w:abstractNumId w:val="24"/>
  </w:num>
  <w:num w:numId="32" w16cid:durableId="1339842031">
    <w:abstractNumId w:val="40"/>
  </w:num>
  <w:num w:numId="33" w16cid:durableId="1010450337">
    <w:abstractNumId w:val="9"/>
  </w:num>
  <w:num w:numId="34" w16cid:durableId="918370730">
    <w:abstractNumId w:val="37"/>
  </w:num>
  <w:num w:numId="35" w16cid:durableId="1065833402">
    <w:abstractNumId w:val="9"/>
  </w:num>
  <w:num w:numId="36" w16cid:durableId="152331857">
    <w:abstractNumId w:val="14"/>
  </w:num>
  <w:num w:numId="37" w16cid:durableId="266161638">
    <w:abstractNumId w:val="9"/>
  </w:num>
  <w:num w:numId="38" w16cid:durableId="1418284102">
    <w:abstractNumId w:val="31"/>
  </w:num>
  <w:num w:numId="39" w16cid:durableId="1173959560">
    <w:abstractNumId w:val="9"/>
  </w:num>
  <w:num w:numId="40" w16cid:durableId="2104301621">
    <w:abstractNumId w:val="38"/>
  </w:num>
  <w:num w:numId="41" w16cid:durableId="1396776934">
    <w:abstractNumId w:val="9"/>
  </w:num>
  <w:num w:numId="42" w16cid:durableId="2041663446">
    <w:abstractNumId w:val="18"/>
  </w:num>
  <w:num w:numId="43" w16cid:durableId="1697580715">
    <w:abstractNumId w:val="9"/>
  </w:num>
  <w:num w:numId="44" w16cid:durableId="946346510">
    <w:abstractNumId w:val="22"/>
  </w:num>
  <w:num w:numId="45" w16cid:durableId="45301809">
    <w:abstractNumId w:val="9"/>
  </w:num>
  <w:num w:numId="46" w16cid:durableId="1119184750">
    <w:abstractNumId w:val="19"/>
  </w:num>
  <w:num w:numId="47" w16cid:durableId="1043942835">
    <w:abstractNumId w:val="20"/>
  </w:num>
  <w:num w:numId="48" w16cid:durableId="248345503">
    <w:abstractNumId w:val="30"/>
  </w:num>
  <w:num w:numId="49" w16cid:durableId="928973871">
    <w:abstractNumId w:val="26"/>
  </w:num>
  <w:num w:numId="50" w16cid:durableId="14234718">
    <w:abstractNumId w:val="46"/>
  </w:num>
  <w:num w:numId="51" w16cid:durableId="1899631129">
    <w:abstractNumId w:val="44"/>
  </w:num>
  <w:num w:numId="52" w16cid:durableId="1728408893">
    <w:abstractNumId w:val="45"/>
  </w:num>
  <w:num w:numId="53" w16cid:durableId="1313868980">
    <w:abstractNumId w:val="16"/>
  </w:num>
  <w:num w:numId="54" w16cid:durableId="785470184">
    <w:abstractNumId w:val="36"/>
  </w:num>
  <w:num w:numId="55" w16cid:durableId="129908551">
    <w:abstractNumId w:val="28"/>
  </w:num>
  <w:num w:numId="56" w16cid:durableId="142935363">
    <w:abstractNumId w:val="47"/>
  </w:num>
  <w:num w:numId="57" w16cid:durableId="210112876">
    <w:abstractNumId w:val="29"/>
  </w:num>
  <w:num w:numId="58" w16cid:durableId="172760712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E"/>
    <w:rsid w:val="0001438A"/>
    <w:rsid w:val="0001582B"/>
    <w:rsid w:val="0007149E"/>
    <w:rsid w:val="00074F1D"/>
    <w:rsid w:val="00076377"/>
    <w:rsid w:val="00082E6D"/>
    <w:rsid w:val="000A4F59"/>
    <w:rsid w:val="000F6F53"/>
    <w:rsid w:val="00130539"/>
    <w:rsid w:val="00137193"/>
    <w:rsid w:val="00141A4C"/>
    <w:rsid w:val="00196D80"/>
    <w:rsid w:val="00197DBC"/>
    <w:rsid w:val="001B29CF"/>
    <w:rsid w:val="001D489B"/>
    <w:rsid w:val="001D5BC6"/>
    <w:rsid w:val="00200D4B"/>
    <w:rsid w:val="00232312"/>
    <w:rsid w:val="00252883"/>
    <w:rsid w:val="0026181E"/>
    <w:rsid w:val="0028220F"/>
    <w:rsid w:val="00286964"/>
    <w:rsid w:val="0029269F"/>
    <w:rsid w:val="002B7F86"/>
    <w:rsid w:val="002D6A24"/>
    <w:rsid w:val="002D77E3"/>
    <w:rsid w:val="002E186B"/>
    <w:rsid w:val="002F560A"/>
    <w:rsid w:val="00302F78"/>
    <w:rsid w:val="00323B6B"/>
    <w:rsid w:val="003523A2"/>
    <w:rsid w:val="00356C14"/>
    <w:rsid w:val="00360C19"/>
    <w:rsid w:val="00380768"/>
    <w:rsid w:val="003A3AD4"/>
    <w:rsid w:val="003B7FA6"/>
    <w:rsid w:val="00401254"/>
    <w:rsid w:val="0041587C"/>
    <w:rsid w:val="00435AB1"/>
    <w:rsid w:val="004426C4"/>
    <w:rsid w:val="00445342"/>
    <w:rsid w:val="00460E93"/>
    <w:rsid w:val="004677B8"/>
    <w:rsid w:val="004B417F"/>
    <w:rsid w:val="0051040A"/>
    <w:rsid w:val="0051490E"/>
    <w:rsid w:val="00531DF5"/>
    <w:rsid w:val="00544217"/>
    <w:rsid w:val="00544927"/>
    <w:rsid w:val="00545B7A"/>
    <w:rsid w:val="00547297"/>
    <w:rsid w:val="00557E35"/>
    <w:rsid w:val="00584EB7"/>
    <w:rsid w:val="005B0C06"/>
    <w:rsid w:val="005B34BD"/>
    <w:rsid w:val="005C4F47"/>
    <w:rsid w:val="005E0D45"/>
    <w:rsid w:val="00617B26"/>
    <w:rsid w:val="006270A9"/>
    <w:rsid w:val="00670E0B"/>
    <w:rsid w:val="00675956"/>
    <w:rsid w:val="00676587"/>
    <w:rsid w:val="00681034"/>
    <w:rsid w:val="006A3364"/>
    <w:rsid w:val="006C0F35"/>
    <w:rsid w:val="006D548B"/>
    <w:rsid w:val="006F7A9E"/>
    <w:rsid w:val="00703CA3"/>
    <w:rsid w:val="00705944"/>
    <w:rsid w:val="00706247"/>
    <w:rsid w:val="007136E9"/>
    <w:rsid w:val="0073200D"/>
    <w:rsid w:val="007405D0"/>
    <w:rsid w:val="00741202"/>
    <w:rsid w:val="007418D4"/>
    <w:rsid w:val="0075155B"/>
    <w:rsid w:val="00755FA8"/>
    <w:rsid w:val="007716F2"/>
    <w:rsid w:val="00787CAF"/>
    <w:rsid w:val="007D17E2"/>
    <w:rsid w:val="008048DB"/>
    <w:rsid w:val="00816216"/>
    <w:rsid w:val="00817D41"/>
    <w:rsid w:val="00834D92"/>
    <w:rsid w:val="008556A1"/>
    <w:rsid w:val="0087734B"/>
    <w:rsid w:val="00917EA3"/>
    <w:rsid w:val="00926617"/>
    <w:rsid w:val="00935889"/>
    <w:rsid w:val="00972E84"/>
    <w:rsid w:val="00984178"/>
    <w:rsid w:val="00986CA0"/>
    <w:rsid w:val="009B7B39"/>
    <w:rsid w:val="009C4DED"/>
    <w:rsid w:val="009D31CF"/>
    <w:rsid w:val="009D5933"/>
    <w:rsid w:val="009F2555"/>
    <w:rsid w:val="00A20D20"/>
    <w:rsid w:val="00A35217"/>
    <w:rsid w:val="00A931C4"/>
    <w:rsid w:val="00A96EAC"/>
    <w:rsid w:val="00AA0F74"/>
    <w:rsid w:val="00AA5D30"/>
    <w:rsid w:val="00B0533C"/>
    <w:rsid w:val="00B82346"/>
    <w:rsid w:val="00B9624E"/>
    <w:rsid w:val="00BB6397"/>
    <w:rsid w:val="00BC5AA0"/>
    <w:rsid w:val="00BD768D"/>
    <w:rsid w:val="00BE5657"/>
    <w:rsid w:val="00BF777A"/>
    <w:rsid w:val="00C35701"/>
    <w:rsid w:val="00C371A5"/>
    <w:rsid w:val="00C57F81"/>
    <w:rsid w:val="00C61F8E"/>
    <w:rsid w:val="00C62309"/>
    <w:rsid w:val="00D51981"/>
    <w:rsid w:val="00D53BF8"/>
    <w:rsid w:val="00D66BAB"/>
    <w:rsid w:val="00D726FC"/>
    <w:rsid w:val="00D7548E"/>
    <w:rsid w:val="00DA614C"/>
    <w:rsid w:val="00DB0A1E"/>
    <w:rsid w:val="00DC36F0"/>
    <w:rsid w:val="00DD6ACB"/>
    <w:rsid w:val="00E008DA"/>
    <w:rsid w:val="00E255D4"/>
    <w:rsid w:val="00E63BB6"/>
    <w:rsid w:val="00E76005"/>
    <w:rsid w:val="00E83E4B"/>
    <w:rsid w:val="00EB5CA7"/>
    <w:rsid w:val="00EB6E76"/>
    <w:rsid w:val="00EC3D9F"/>
    <w:rsid w:val="00ED0B4E"/>
    <w:rsid w:val="00ED2268"/>
    <w:rsid w:val="00EE42A8"/>
    <w:rsid w:val="00EF2EA1"/>
    <w:rsid w:val="00F24F52"/>
    <w:rsid w:val="00F27092"/>
    <w:rsid w:val="00F31B40"/>
    <w:rsid w:val="00F33A4D"/>
    <w:rsid w:val="00F52D1C"/>
    <w:rsid w:val="00F86AA5"/>
    <w:rsid w:val="00F94328"/>
    <w:rsid w:val="00FB3617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E55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vanity-namedomain">
    <w:name w:val="vanity-name__domain"/>
    <w:basedOn w:val="DefaultParagraphFont"/>
    <w:rsid w:val="00DB0A1E"/>
  </w:style>
  <w:style w:type="paragraph" w:styleId="ListParagraph">
    <w:name w:val="List Paragraph"/>
    <w:basedOn w:val="Normal"/>
    <w:uiPriority w:val="34"/>
    <w:unhideWhenUsed/>
    <w:qFormat/>
    <w:rsid w:val="0019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nushka-ramwani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sh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8E0A32F4834286AA09168221AB0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FC7AA-5CD2-48C6-A7B6-DF6FF958560D}"/>
      </w:docPartPr>
      <w:docPartBody>
        <w:p w:rsidR="00BE1117" w:rsidRDefault="00BE1117">
          <w:pPr>
            <w:pStyle w:val="578E0A32F4834286AA09168221AB0D91"/>
          </w:pPr>
          <w:r>
            <w:t>Profile</w:t>
          </w:r>
        </w:p>
      </w:docPartBody>
    </w:docPart>
    <w:docPart>
      <w:docPartPr>
        <w:name w:val="99F9F28A94904FF8AF2192AD37D8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E35FE-AF68-4F3F-84DA-47278292815D}"/>
      </w:docPartPr>
      <w:docPartBody>
        <w:p w:rsidR="00BE1117" w:rsidRDefault="00BE1117">
          <w:pPr>
            <w:pStyle w:val="99F9F28A94904FF8AF2192AD37D8AA2F"/>
          </w:pPr>
          <w:r>
            <w:t>Skills &amp; Abilities</w:t>
          </w:r>
        </w:p>
      </w:docPartBody>
    </w:docPart>
    <w:docPart>
      <w:docPartPr>
        <w:name w:val="59390CD0F0F64760A66B2E7D0B65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54551-621C-4E9E-A8C1-4E1DAD6DFB1A}"/>
      </w:docPartPr>
      <w:docPartBody>
        <w:p w:rsidR="00BE1117" w:rsidRDefault="00BE1117">
          <w:pPr>
            <w:pStyle w:val="59390CD0F0F64760A66B2E7D0B658616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92380758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17"/>
    <w:rsid w:val="00007754"/>
    <w:rsid w:val="00232DF4"/>
    <w:rsid w:val="00624CB1"/>
    <w:rsid w:val="008C0EDD"/>
    <w:rsid w:val="00BE1117"/>
    <w:rsid w:val="00CD7BC0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E0A32F4834286AA09168221AB0D91">
    <w:name w:val="578E0A32F4834286AA09168221AB0D9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lang w:eastAsia="ja-JP"/>
      <w14:ligatures w14:val="none"/>
    </w:rPr>
  </w:style>
  <w:style w:type="paragraph" w:customStyle="1" w:styleId="99F9F28A94904FF8AF2192AD37D8AA2F">
    <w:name w:val="99F9F28A94904FF8AF2192AD37D8AA2F"/>
  </w:style>
  <w:style w:type="paragraph" w:customStyle="1" w:styleId="59390CD0F0F64760A66B2E7D0B658616">
    <w:name w:val="59390CD0F0F64760A66B2E7D0B658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2023-09-05T04:19:00Z</dcterms:created>
  <dcterms:modified xsi:type="dcterms:W3CDTF">2023-09-27T05:00:00Z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